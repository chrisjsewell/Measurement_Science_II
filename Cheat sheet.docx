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E99A8" w14:textId="6EBDE081" w:rsidR="0080247B" w:rsidRDefault="00103E68" w:rsidP="00DE3C2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For Demonstrators – Guideline stock solutions </w:t>
      </w:r>
      <w:proofErr w:type="gramStart"/>
      <w:r w:rsidR="00AD4771">
        <w:rPr>
          <w:rFonts w:ascii="Times New Roman" w:hAnsi="Times New Roman" w:cs="Times New Roman"/>
          <w:sz w:val="24"/>
          <w:szCs w:val="24"/>
          <w:u w:val="single"/>
          <w:lang w:val="en-GB"/>
        </w:rPr>
        <w:t>[ For</w:t>
      </w:r>
      <w:proofErr w:type="gramEnd"/>
      <w:r w:rsidR="00AD477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each group ]</w:t>
      </w:r>
    </w:p>
    <w:p w14:paraId="665B2C7A" w14:textId="055AB991" w:rsidR="002651B5" w:rsidRPr="002651B5" w:rsidRDefault="002651B5" w:rsidP="00DE3C23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2651B5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The </w:t>
      </w:r>
      <w:r w:rsidR="00AD4771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guideline reagents are in excess, </w:t>
      </w:r>
      <w:r w:rsidRPr="002651B5">
        <w:rPr>
          <w:rFonts w:ascii="Times New Roman" w:hAnsi="Times New Roman" w:cs="Times New Roman"/>
          <w:b/>
          <w:i/>
          <w:sz w:val="24"/>
          <w:szCs w:val="24"/>
          <w:lang w:val="en-GB"/>
        </w:rPr>
        <w:t>students should not require to weight and prepare more than specify below:</w:t>
      </w:r>
    </w:p>
    <w:p w14:paraId="0059A624" w14:textId="61B1356B" w:rsidR="0080247B" w:rsidRPr="0080247B" w:rsidRDefault="0080247B" w:rsidP="00DE3C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Students would have t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o prepare the stock solution of  </w:t>
      </w:r>
    </w:p>
    <w:p w14:paraId="0A4759F8" w14:textId="3271FFCC" w:rsidR="00B03224" w:rsidRPr="00B03224" w:rsidRDefault="00DF4815" w:rsidP="00B032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50mL of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 xml:space="preserve">1M </w:t>
      </w:r>
      <w:r w:rsidR="0080247B" w:rsidRPr="00836154">
        <w:rPr>
          <w:rFonts w:ascii="Times New Roman" w:hAnsi="Times New Roman" w:cs="Times New Roman"/>
          <w:sz w:val="24"/>
          <w:szCs w:val="24"/>
          <w:lang w:val="en-GB"/>
        </w:rPr>
        <w:t>KH</w:t>
      </w:r>
      <w:r w:rsidR="0080247B" w:rsidRPr="0083615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80247B" w:rsidRPr="00836154">
        <w:rPr>
          <w:rFonts w:ascii="Times New Roman" w:hAnsi="Times New Roman" w:cs="Times New Roman"/>
          <w:sz w:val="24"/>
          <w:szCs w:val="24"/>
          <w:lang w:val="en-GB"/>
        </w:rPr>
        <w:t>PO</w:t>
      </w:r>
      <w:r w:rsidR="0080247B" w:rsidRPr="0083615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4</w:t>
      </w:r>
      <w:r w:rsidR="0080247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ab/>
      </w:r>
      <w:r w:rsidR="0066567A" w:rsidRPr="0066567A">
        <w:rPr>
          <w:rFonts w:ascii="Times New Roman" w:hAnsi="Times New Roman" w:cs="Times New Roman"/>
          <w:sz w:val="24"/>
          <w:szCs w:val="24"/>
          <w:lang w:val="en-GB"/>
        </w:rPr>
        <w:t xml:space="preserve">  ( ~ 6.8g )</w:t>
      </w:r>
    </w:p>
    <w:p w14:paraId="6E533CFC" w14:textId="7CEBD5BC" w:rsidR="0080247B" w:rsidRPr="00B03224" w:rsidRDefault="00DF4815" w:rsidP="00B032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50mL of </w:t>
      </w:r>
      <w:r w:rsidR="0080247B" w:rsidRPr="00B03224">
        <w:rPr>
          <w:rFonts w:ascii="Times New Roman" w:hAnsi="Times New Roman" w:cs="Times New Roman"/>
          <w:sz w:val="24"/>
          <w:szCs w:val="24"/>
          <w:lang w:val="en-GB"/>
        </w:rPr>
        <w:t>1M K</w:t>
      </w:r>
      <w:r w:rsidR="0080247B" w:rsidRPr="00B032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80247B" w:rsidRPr="00B03224">
        <w:rPr>
          <w:rFonts w:ascii="Times New Roman" w:hAnsi="Times New Roman" w:cs="Times New Roman"/>
          <w:sz w:val="24"/>
          <w:szCs w:val="24"/>
          <w:lang w:val="en-GB"/>
        </w:rPr>
        <w:t>HPO</w:t>
      </w:r>
      <w:r w:rsidR="0080247B" w:rsidRPr="00B032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4</w:t>
      </w:r>
      <w:r w:rsidR="0080247B" w:rsidRPr="00B0322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ab/>
      </w:r>
      <w:r w:rsidR="0066567A" w:rsidRPr="0066567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 ~8.7g)</w:t>
      </w:r>
    </w:p>
    <w:p w14:paraId="0A57791D" w14:textId="02BD39A9" w:rsidR="00E06F53" w:rsidRDefault="00D75450" w:rsidP="00D75450">
      <w:pPr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With this s</w:t>
      </w:r>
      <w:r w:rsidR="004B6849">
        <w:rPr>
          <w:rFonts w:ascii="Times New Roman" w:hAnsi="Times New Roman" w:cs="Times New Roman"/>
          <w:sz w:val="24"/>
          <w:szCs w:val="24"/>
          <w:lang w:val="en-GB"/>
        </w:rPr>
        <w:t>tock solution, further dilute into 0.5L to make up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>0.1M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6849">
        <w:rPr>
          <w:rFonts w:ascii="Times New Roman" w:hAnsi="Times New Roman" w:cs="Times New Roman"/>
          <w:sz w:val="24"/>
          <w:szCs w:val="24"/>
          <w:lang w:val="en-GB"/>
        </w:rPr>
        <w:t xml:space="preserve">of Potassium phosphate buffer. </w:t>
      </w:r>
      <w:r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 xml:space="preserve"> should be enough 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for them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 xml:space="preserve">to dilute BSA/ ANS / UREA/ </w:t>
      </w:r>
      <w:proofErr w:type="spellStart"/>
      <w:r w:rsidR="0080247B">
        <w:rPr>
          <w:rFonts w:ascii="Times New Roman" w:hAnsi="Times New Roman" w:cs="Times New Roman"/>
          <w:sz w:val="24"/>
          <w:szCs w:val="24"/>
          <w:lang w:val="en-GB"/>
        </w:rPr>
        <w:t>GdmCL</w:t>
      </w:r>
      <w:proofErr w:type="spellEnd"/>
      <w:r w:rsidR="00A077A5">
        <w:rPr>
          <w:rFonts w:ascii="Times New Roman" w:hAnsi="Times New Roman" w:cs="Times New Roman"/>
          <w:sz w:val="24"/>
          <w:szCs w:val="24"/>
          <w:lang w:val="en-GB"/>
        </w:rPr>
        <w:t xml:space="preserve"> in different concentration. </w:t>
      </w:r>
    </w:p>
    <w:p w14:paraId="58CE158A" w14:textId="77777777" w:rsidR="00877AFB" w:rsidRDefault="00E06F53" w:rsidP="00E06F5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>Depending o</w:t>
      </w:r>
      <w:r w:rsidR="000D04F6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 xml:space="preserve"> the ratio of KH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>PO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4 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>K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E06F53">
        <w:rPr>
          <w:rFonts w:ascii="Times New Roman" w:hAnsi="Times New Roman" w:cs="Times New Roman"/>
          <w:sz w:val="24"/>
          <w:szCs w:val="24"/>
          <w:lang w:val="en-GB"/>
        </w:rPr>
        <w:t>HPO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4</w:t>
      </w:r>
      <w:r w:rsidRPr="00E06F5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(Ask students to check Henderson-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Hasslbalch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equation</w:t>
      </w:r>
      <w:r w:rsidR="00690C13">
        <w:rPr>
          <w:rFonts w:ascii="Times New Roman" w:hAnsi="Times New Roman" w:cs="Times New Roman"/>
          <w:sz w:val="24"/>
          <w:szCs w:val="24"/>
          <w:lang w:val="en-GB"/>
        </w:rPr>
        <w:t xml:space="preserve"> pH = </w:t>
      </w:r>
      <w:proofErr w:type="spellStart"/>
      <w:r w:rsidR="00690C13">
        <w:rPr>
          <w:rFonts w:ascii="Times New Roman" w:hAnsi="Times New Roman" w:cs="Times New Roman"/>
          <w:sz w:val="24"/>
          <w:szCs w:val="24"/>
          <w:lang w:val="en-GB"/>
        </w:rPr>
        <w:t>pK</w:t>
      </w:r>
      <w:proofErr w:type="spellEnd"/>
      <w:r w:rsidR="00690C13" w:rsidRPr="00690C1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+</w:t>
      </w:r>
      <w:r w:rsidR="00690C13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gramStart"/>
      <w:r w:rsidR="00690C13">
        <w:rPr>
          <w:rFonts w:ascii="Times New Roman" w:hAnsi="Times New Roman" w:cs="Times New Roman"/>
          <w:sz w:val="24"/>
          <w:szCs w:val="24"/>
          <w:lang w:val="en-GB"/>
        </w:rPr>
        <w:t>log[</w:t>
      </w:r>
      <w:proofErr w:type="gramEnd"/>
      <w:r w:rsidR="00690C13">
        <w:rPr>
          <w:rFonts w:ascii="Times New Roman" w:hAnsi="Times New Roman" w:cs="Times New Roman"/>
          <w:sz w:val="24"/>
          <w:szCs w:val="24"/>
          <w:lang w:val="en-GB"/>
        </w:rPr>
        <w:t xml:space="preserve"> ( proton acceptor )/ (proton donor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90C13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B03224"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 w:rsidR="00B03224">
        <w:rPr>
          <w:rFonts w:ascii="Times New Roman" w:hAnsi="Times New Roman" w:cs="Times New Roman"/>
          <w:sz w:val="24"/>
          <w:szCs w:val="24"/>
          <w:lang w:val="en-GB"/>
        </w:rPr>
        <w:t>pK</w:t>
      </w:r>
      <w:proofErr w:type="spellEnd"/>
      <w:r w:rsidR="00B03224" w:rsidRPr="00690C1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+</w:t>
      </w:r>
      <w:r w:rsidR="00B03224">
        <w:rPr>
          <w:rFonts w:ascii="Times New Roman" w:hAnsi="Times New Roman" w:cs="Times New Roman"/>
          <w:sz w:val="24"/>
          <w:szCs w:val="24"/>
          <w:lang w:val="en-GB"/>
        </w:rPr>
        <w:t xml:space="preserve"> = 6.86</w:t>
      </w:r>
      <w:r w:rsidR="000D0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3224">
        <w:rPr>
          <w:rFonts w:ascii="Times New Roman" w:hAnsi="Times New Roman" w:cs="Times New Roman"/>
          <w:sz w:val="24"/>
          <w:szCs w:val="24"/>
          <w:lang w:val="en-GB"/>
        </w:rPr>
        <w:t>at 25ºC</w:t>
      </w:r>
      <w:r w:rsidR="00877AF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1116DF" w14:textId="7F0938D2" w:rsidR="0066567A" w:rsidRPr="00D75450" w:rsidRDefault="00BD05B0" w:rsidP="0066567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10mL of 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2M </w:t>
      </w:r>
      <w:r w:rsidR="0066567A" w:rsidRPr="00836154">
        <w:rPr>
          <w:rFonts w:ascii="Times New Roman" w:hAnsi="Times New Roman" w:cs="Times New Roman"/>
          <w:sz w:val="24"/>
          <w:szCs w:val="24"/>
          <w:lang w:val="en-GB"/>
        </w:rPr>
        <w:t>NAOH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6567A" w:rsidRPr="00D75450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3A74BC4" w14:textId="1FD5DDD5" w:rsidR="0066567A" w:rsidRDefault="00BD05B0" w:rsidP="0066567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10mL of 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 xml:space="preserve">2M </w:t>
      </w:r>
      <w:r w:rsidR="0066567A" w:rsidRPr="00836154">
        <w:rPr>
          <w:rFonts w:ascii="Times New Roman" w:hAnsi="Times New Roman" w:cs="Times New Roman"/>
          <w:sz w:val="24"/>
          <w:szCs w:val="24"/>
          <w:lang w:val="en-GB"/>
        </w:rPr>
        <w:t>HCL</w:t>
      </w:r>
      <w:r w:rsidR="0066567A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751D3E53" w14:textId="1BC7246F" w:rsidR="0080247B" w:rsidRPr="00E06F53" w:rsidRDefault="0066567A" w:rsidP="0066567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for them</w:t>
      </w:r>
      <w:r w:rsidR="00877AFB">
        <w:rPr>
          <w:rFonts w:ascii="Times New Roman" w:hAnsi="Times New Roman" w:cs="Times New Roman"/>
          <w:sz w:val="24"/>
          <w:szCs w:val="24"/>
          <w:lang w:val="en-GB"/>
        </w:rPr>
        <w:t xml:space="preserve"> adjust the buffer to pH 7.0. </w:t>
      </w:r>
      <w:r w:rsidR="0080247B" w:rsidRPr="00E06F53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4F4BA34" w14:textId="6758FA23" w:rsidR="0080247B" w:rsidRPr="00BD05B0" w:rsidRDefault="00BD05B0" w:rsidP="00BD05B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reagents</w:t>
      </w:r>
      <w:r w:rsidR="0080247B" w:rsidRPr="00BD05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0247B" w:rsidRPr="00BD05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0247B" w:rsidRPr="00BD05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0247B" w:rsidRPr="00BD05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0247B" w:rsidRPr="00BD05B0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B97FEE9" w14:textId="77777777" w:rsidR="0080247B" w:rsidRDefault="0080247B" w:rsidP="00877AF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11AF5F4" w14:textId="0B9442FE" w:rsidR="0080247B" w:rsidRDefault="00877AFB" w:rsidP="008024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Stock concentration of </w:t>
      </w:r>
      <w:r w:rsidR="00BD05B0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mM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>Bovine serum albumin (BSA)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>~</w:t>
      </w:r>
      <w:r w:rsidR="00BD05B0">
        <w:rPr>
          <w:rFonts w:ascii="Times New Roman" w:hAnsi="Times New Roman" w:cs="Times New Roman"/>
          <w:sz w:val="24"/>
          <w:szCs w:val="24"/>
          <w:lang w:val="en-GB"/>
        </w:rPr>
        <w:t xml:space="preserve"> 5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 xml:space="preserve"> mL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D05B0">
        <w:rPr>
          <w:rFonts w:ascii="Times New Roman" w:hAnsi="Times New Roman" w:cs="Times New Roman"/>
          <w:sz w:val="24"/>
          <w:szCs w:val="24"/>
          <w:lang w:val="en-GB"/>
        </w:rPr>
        <w:t xml:space="preserve"> ( ~332.5mg)</w:t>
      </w:r>
      <w:r w:rsidR="00AD4771">
        <w:rPr>
          <w:rFonts w:ascii="Times New Roman" w:hAnsi="Times New Roman" w:cs="Times New Roman"/>
          <w:sz w:val="24"/>
          <w:szCs w:val="24"/>
          <w:lang w:val="en-GB"/>
        </w:rPr>
        <w:t xml:space="preserve"> store in  </w:t>
      </w:r>
      <w:r w:rsidR="00AD4771" w:rsidRPr="00AD4771">
        <w:rPr>
          <w:rFonts w:ascii="Times New Roman" w:hAnsi="Times New Roman" w:cs="Times New Roman"/>
          <w:b/>
          <w:sz w:val="24"/>
          <w:szCs w:val="24"/>
          <w:lang w:val="en-GB"/>
        </w:rPr>
        <w:t>Fridge</w:t>
      </w:r>
      <w:r w:rsidR="0080247B" w:rsidRPr="00AD4771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5A6C28" w14:textId="048D972B" w:rsidR="0080247B" w:rsidRPr="00AE19F1" w:rsidRDefault="00877AFB" w:rsidP="008024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Stock concentration of 1mM </w:t>
      </w:r>
      <w:r w:rsidR="0080247B" w:rsidRPr="00836154">
        <w:rPr>
          <w:rFonts w:ascii="Times New Roman" w:hAnsi="Times New Roman" w:cs="Times New Roman"/>
          <w:sz w:val="24"/>
          <w:szCs w:val="24"/>
          <w:lang w:val="en-GB"/>
        </w:rPr>
        <w:t xml:space="preserve">1,8-anilinonaphthalene </w:t>
      </w:r>
      <w:proofErr w:type="spellStart"/>
      <w:r w:rsidR="0080247B" w:rsidRPr="00836154">
        <w:rPr>
          <w:rFonts w:ascii="Times New Roman" w:hAnsi="Times New Roman" w:cs="Times New Roman"/>
          <w:sz w:val="24"/>
          <w:szCs w:val="24"/>
          <w:lang w:val="en-GB"/>
        </w:rPr>
        <w:t>sulphonate</w:t>
      </w:r>
      <w:proofErr w:type="spellEnd"/>
      <w:r w:rsidR="0080247B" w:rsidRPr="00836154">
        <w:rPr>
          <w:rFonts w:ascii="Times New Roman" w:hAnsi="Times New Roman" w:cs="Times New Roman"/>
          <w:sz w:val="24"/>
          <w:szCs w:val="24"/>
          <w:lang w:val="en-GB"/>
        </w:rPr>
        <w:t xml:space="preserve"> (ANS)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 xml:space="preserve"> ~ </w:t>
      </w:r>
      <w:r w:rsidR="00DF469B">
        <w:rPr>
          <w:rFonts w:ascii="Times New Roman" w:hAnsi="Times New Roman" w:cs="Times New Roman"/>
          <w:sz w:val="24"/>
          <w:szCs w:val="24"/>
          <w:lang w:val="en-GB"/>
        </w:rPr>
        <w:t>50mL (~14.96 mg)</w:t>
      </w:r>
      <w:r w:rsidR="00AD47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4771" w:rsidRPr="00AD4771">
        <w:rPr>
          <w:rFonts w:ascii="Times New Roman" w:hAnsi="Times New Roman" w:cs="Times New Roman"/>
          <w:b/>
          <w:sz w:val="24"/>
          <w:szCs w:val="24"/>
          <w:lang w:val="en-GB"/>
        </w:rPr>
        <w:t>Remember it needs to dissolve in 25% of DMSO and 75% buffer</w:t>
      </w:r>
      <w:r w:rsidR="00AD47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1F3FE31" w14:textId="67EA273B" w:rsidR="0080247B" w:rsidRDefault="00877AFB" w:rsidP="008024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Stock concentration of 15 M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>Urea</w:t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>~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 xml:space="preserve"> 10-12 mL</w:t>
      </w:r>
      <w:r w:rsidR="00DF469B">
        <w:rPr>
          <w:rFonts w:ascii="Times New Roman" w:hAnsi="Times New Roman" w:cs="Times New Roman"/>
          <w:sz w:val="24"/>
          <w:szCs w:val="24"/>
          <w:lang w:val="en-GB"/>
        </w:rPr>
        <w:t xml:space="preserve"> (~9.09g)</w:t>
      </w:r>
      <w:r w:rsidR="000E4521" w:rsidRPr="000E45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Remind stud</w:t>
      </w:r>
      <w:bookmarkStart w:id="0" w:name="_GoBack"/>
      <w:bookmarkEnd w:id="0"/>
      <w:r w:rsidR="000E4521" w:rsidRPr="000E4521">
        <w:rPr>
          <w:rFonts w:ascii="Times New Roman" w:hAnsi="Times New Roman" w:cs="Times New Roman"/>
          <w:b/>
          <w:sz w:val="24"/>
          <w:szCs w:val="24"/>
          <w:lang w:val="en-GB"/>
        </w:rPr>
        <w:t>ents it takes time to dissolve</w:t>
      </w:r>
      <w:r w:rsidR="000E45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/ or can place in hot bath</w:t>
      </w:r>
      <w:r w:rsidR="00D74F70" w:rsidRPr="000E4521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74F70" w:rsidRPr="000E4521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786B7876" w14:textId="02751B9E" w:rsidR="0080247B" w:rsidRDefault="00877AFB" w:rsidP="008024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Stock concentration of 1</w:t>
      </w:r>
      <w:r w:rsidR="00DF469B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 </w:t>
      </w:r>
      <w:r w:rsidR="0080247B">
        <w:rPr>
          <w:rFonts w:ascii="Times New Roman" w:hAnsi="Times New Roman" w:cs="Times New Roman"/>
          <w:sz w:val="24"/>
          <w:szCs w:val="24"/>
          <w:lang w:val="en-GB"/>
        </w:rPr>
        <w:t>Guanidine hydrochloride (</w:t>
      </w:r>
      <w:proofErr w:type="spellStart"/>
      <w:r w:rsidR="0080247B">
        <w:rPr>
          <w:rFonts w:ascii="Times New Roman" w:hAnsi="Times New Roman" w:cs="Times New Roman"/>
          <w:sz w:val="24"/>
          <w:szCs w:val="24"/>
          <w:lang w:val="en-GB"/>
        </w:rPr>
        <w:t>GdmCL</w:t>
      </w:r>
      <w:proofErr w:type="spellEnd"/>
      <w:r w:rsidR="0080247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 xml:space="preserve">~ 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74F7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BE5">
        <w:rPr>
          <w:rFonts w:ascii="Times New Roman" w:hAnsi="Times New Roman" w:cs="Times New Roman"/>
          <w:sz w:val="24"/>
          <w:szCs w:val="24"/>
          <w:lang w:val="en-GB"/>
        </w:rPr>
        <w:t>mL</w:t>
      </w:r>
      <w:r w:rsidR="002651B5">
        <w:rPr>
          <w:rFonts w:ascii="Times New Roman" w:hAnsi="Times New Roman" w:cs="Times New Roman"/>
          <w:sz w:val="24"/>
          <w:szCs w:val="24"/>
          <w:lang w:val="en-GB"/>
        </w:rPr>
        <w:t xml:space="preserve"> ( ~11.5g)</w:t>
      </w:r>
    </w:p>
    <w:p w14:paraId="4DF93ED4" w14:textId="77777777" w:rsidR="00D74F70" w:rsidRPr="00836154" w:rsidRDefault="00D74F70" w:rsidP="00D74F7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EC1D82" w14:textId="77777777" w:rsidR="0080247B" w:rsidRDefault="0080247B" w:rsidP="00DE3C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3503E8" w14:textId="77777777" w:rsidR="00D74F70" w:rsidRPr="00DE3C23" w:rsidRDefault="00D74F70" w:rsidP="00DE3C23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D74F70" w:rsidRPr="00DE3C2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CAA23D" w15:done="0"/>
  <w15:commentEx w15:paraId="2063216E" w15:done="0"/>
  <w15:commentEx w15:paraId="661932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48DD5" w14:textId="77777777" w:rsidR="00733551" w:rsidRDefault="00733551" w:rsidP="004F303C">
      <w:pPr>
        <w:spacing w:after="0" w:line="240" w:lineRule="auto"/>
      </w:pPr>
      <w:r>
        <w:separator/>
      </w:r>
    </w:p>
  </w:endnote>
  <w:endnote w:type="continuationSeparator" w:id="0">
    <w:p w14:paraId="54553060" w14:textId="77777777" w:rsidR="00733551" w:rsidRDefault="00733551" w:rsidP="004F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69DF6" w14:textId="77777777" w:rsidR="00733551" w:rsidRDefault="00733551" w:rsidP="004F303C">
      <w:pPr>
        <w:spacing w:after="0" w:line="240" w:lineRule="auto"/>
      </w:pPr>
      <w:r>
        <w:separator/>
      </w:r>
    </w:p>
  </w:footnote>
  <w:footnote w:type="continuationSeparator" w:id="0">
    <w:p w14:paraId="6067247E" w14:textId="77777777" w:rsidR="00733551" w:rsidRDefault="00733551" w:rsidP="004F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5858E" w14:textId="77777777" w:rsidR="004F303C" w:rsidRPr="001016F2" w:rsidRDefault="004F303C" w:rsidP="004F303C">
    <w:pPr>
      <w:pStyle w:val="Header"/>
      <w:jc w:val="right"/>
    </w:pPr>
    <w:r>
      <w:t>2nd</w:t>
    </w:r>
    <w:r w:rsidR="007E6BE9">
      <w:t xml:space="preserve"> Year Measurement Lab</w:t>
    </w:r>
  </w:p>
  <w:p w14:paraId="6EE15B58" w14:textId="77777777" w:rsidR="004F303C" w:rsidRDefault="004F30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217D"/>
    <w:multiLevelType w:val="hybridMultilevel"/>
    <w:tmpl w:val="00FE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34CDD"/>
    <w:multiLevelType w:val="hybridMultilevel"/>
    <w:tmpl w:val="164C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F5541"/>
    <w:multiLevelType w:val="hybridMultilevel"/>
    <w:tmpl w:val="B9F6B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64BF4"/>
    <w:multiLevelType w:val="hybridMultilevel"/>
    <w:tmpl w:val="712C17FA"/>
    <w:lvl w:ilvl="0" w:tplc="1A4AFB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A6651"/>
    <w:multiLevelType w:val="hybridMultilevel"/>
    <w:tmpl w:val="DAF46782"/>
    <w:lvl w:ilvl="0" w:tplc="D0ACEB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D6B43"/>
    <w:multiLevelType w:val="hybridMultilevel"/>
    <w:tmpl w:val="61C4FF78"/>
    <w:lvl w:ilvl="0" w:tplc="17D0F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82E8F"/>
    <w:multiLevelType w:val="hybridMultilevel"/>
    <w:tmpl w:val="BFB0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C25EB"/>
    <w:multiLevelType w:val="hybridMultilevel"/>
    <w:tmpl w:val="84C4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13C6B"/>
    <w:multiLevelType w:val="hybridMultilevel"/>
    <w:tmpl w:val="3CB07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8E00444"/>
    <w:multiLevelType w:val="hybridMultilevel"/>
    <w:tmpl w:val="B250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0412D"/>
    <w:multiLevelType w:val="hybridMultilevel"/>
    <w:tmpl w:val="5466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74D59"/>
    <w:multiLevelType w:val="hybridMultilevel"/>
    <w:tmpl w:val="61C4FF78"/>
    <w:lvl w:ilvl="0" w:tplc="17D0F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21DCF"/>
    <w:multiLevelType w:val="hybridMultilevel"/>
    <w:tmpl w:val="68F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C55FA"/>
    <w:multiLevelType w:val="hybridMultilevel"/>
    <w:tmpl w:val="1B1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52598"/>
    <w:multiLevelType w:val="hybridMultilevel"/>
    <w:tmpl w:val="27CC3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97013"/>
    <w:multiLevelType w:val="hybridMultilevel"/>
    <w:tmpl w:val="DAF46782"/>
    <w:lvl w:ilvl="0" w:tplc="D0ACEB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33BBC"/>
    <w:multiLevelType w:val="hybridMultilevel"/>
    <w:tmpl w:val="91760948"/>
    <w:lvl w:ilvl="0" w:tplc="86AE5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B2550"/>
    <w:multiLevelType w:val="hybridMultilevel"/>
    <w:tmpl w:val="0D58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16"/>
  </w:num>
  <w:num w:numId="11">
    <w:abstractNumId w:val="15"/>
  </w:num>
  <w:num w:numId="12">
    <w:abstractNumId w:val="14"/>
  </w:num>
  <w:num w:numId="13">
    <w:abstractNumId w:val="4"/>
  </w:num>
  <w:num w:numId="14">
    <w:abstractNumId w:val="5"/>
  </w:num>
  <w:num w:numId="15">
    <w:abstractNumId w:val="10"/>
  </w:num>
  <w:num w:numId="16">
    <w:abstractNumId w:val="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3C"/>
    <w:rsid w:val="00000D0E"/>
    <w:rsid w:val="0001078A"/>
    <w:rsid w:val="00023AA7"/>
    <w:rsid w:val="000242D2"/>
    <w:rsid w:val="00032234"/>
    <w:rsid w:val="000555AE"/>
    <w:rsid w:val="00061848"/>
    <w:rsid w:val="00064204"/>
    <w:rsid w:val="0006517F"/>
    <w:rsid w:val="00065F61"/>
    <w:rsid w:val="00077A35"/>
    <w:rsid w:val="00086B7A"/>
    <w:rsid w:val="000914DB"/>
    <w:rsid w:val="000A043A"/>
    <w:rsid w:val="000B46CB"/>
    <w:rsid w:val="000C5C69"/>
    <w:rsid w:val="000D04F6"/>
    <w:rsid w:val="000E4521"/>
    <w:rsid w:val="000E67B3"/>
    <w:rsid w:val="000F00C9"/>
    <w:rsid w:val="001026CA"/>
    <w:rsid w:val="00103E68"/>
    <w:rsid w:val="0011008B"/>
    <w:rsid w:val="00121855"/>
    <w:rsid w:val="001517D7"/>
    <w:rsid w:val="00152C2D"/>
    <w:rsid w:val="00186389"/>
    <w:rsid w:val="001A62D7"/>
    <w:rsid w:val="001B44B7"/>
    <w:rsid w:val="001C17F7"/>
    <w:rsid w:val="001C42ED"/>
    <w:rsid w:val="001D79C6"/>
    <w:rsid w:val="001F1C29"/>
    <w:rsid w:val="001F3A2B"/>
    <w:rsid w:val="00221D5C"/>
    <w:rsid w:val="002477EF"/>
    <w:rsid w:val="00250199"/>
    <w:rsid w:val="0025119D"/>
    <w:rsid w:val="00256C8C"/>
    <w:rsid w:val="00257623"/>
    <w:rsid w:val="002608BB"/>
    <w:rsid w:val="002651B5"/>
    <w:rsid w:val="00266386"/>
    <w:rsid w:val="00274748"/>
    <w:rsid w:val="00277C78"/>
    <w:rsid w:val="00283E28"/>
    <w:rsid w:val="00291051"/>
    <w:rsid w:val="002A58BC"/>
    <w:rsid w:val="002A6C94"/>
    <w:rsid w:val="002C753C"/>
    <w:rsid w:val="002E2ECD"/>
    <w:rsid w:val="003017D5"/>
    <w:rsid w:val="0030715A"/>
    <w:rsid w:val="00320FCF"/>
    <w:rsid w:val="00377295"/>
    <w:rsid w:val="003776D5"/>
    <w:rsid w:val="0038030C"/>
    <w:rsid w:val="00384B5D"/>
    <w:rsid w:val="003A37CA"/>
    <w:rsid w:val="003C239E"/>
    <w:rsid w:val="003C7A91"/>
    <w:rsid w:val="0040417F"/>
    <w:rsid w:val="00410B26"/>
    <w:rsid w:val="00417211"/>
    <w:rsid w:val="00435BAB"/>
    <w:rsid w:val="00436067"/>
    <w:rsid w:val="0043693B"/>
    <w:rsid w:val="0045119C"/>
    <w:rsid w:val="00456B54"/>
    <w:rsid w:val="00470A05"/>
    <w:rsid w:val="004711C7"/>
    <w:rsid w:val="004715D2"/>
    <w:rsid w:val="0047184E"/>
    <w:rsid w:val="00475C54"/>
    <w:rsid w:val="0048776B"/>
    <w:rsid w:val="004B0D48"/>
    <w:rsid w:val="004B6849"/>
    <w:rsid w:val="004C1567"/>
    <w:rsid w:val="004F303C"/>
    <w:rsid w:val="00515489"/>
    <w:rsid w:val="005341B3"/>
    <w:rsid w:val="0053657B"/>
    <w:rsid w:val="0054737C"/>
    <w:rsid w:val="00565F2B"/>
    <w:rsid w:val="00566FAD"/>
    <w:rsid w:val="00567440"/>
    <w:rsid w:val="00570D1F"/>
    <w:rsid w:val="00584C7C"/>
    <w:rsid w:val="005959B1"/>
    <w:rsid w:val="005B0645"/>
    <w:rsid w:val="005C5ACA"/>
    <w:rsid w:val="005E615C"/>
    <w:rsid w:val="005F4C8B"/>
    <w:rsid w:val="00601304"/>
    <w:rsid w:val="00612082"/>
    <w:rsid w:val="00612DB5"/>
    <w:rsid w:val="00630C90"/>
    <w:rsid w:val="0063640B"/>
    <w:rsid w:val="006554BE"/>
    <w:rsid w:val="006636F1"/>
    <w:rsid w:val="0066567A"/>
    <w:rsid w:val="00671C69"/>
    <w:rsid w:val="00690C13"/>
    <w:rsid w:val="00694C62"/>
    <w:rsid w:val="006A5B7D"/>
    <w:rsid w:val="006B3D34"/>
    <w:rsid w:val="006C36CF"/>
    <w:rsid w:val="006E2E9C"/>
    <w:rsid w:val="006E5C5F"/>
    <w:rsid w:val="006F3267"/>
    <w:rsid w:val="006F5503"/>
    <w:rsid w:val="006F6C6B"/>
    <w:rsid w:val="00700EC7"/>
    <w:rsid w:val="007141E2"/>
    <w:rsid w:val="0073202B"/>
    <w:rsid w:val="00733551"/>
    <w:rsid w:val="00745FC6"/>
    <w:rsid w:val="00755DE1"/>
    <w:rsid w:val="00763314"/>
    <w:rsid w:val="00767890"/>
    <w:rsid w:val="00777209"/>
    <w:rsid w:val="00787D99"/>
    <w:rsid w:val="007A2F85"/>
    <w:rsid w:val="007A796C"/>
    <w:rsid w:val="007B15FC"/>
    <w:rsid w:val="007C2066"/>
    <w:rsid w:val="007D164C"/>
    <w:rsid w:val="007D1973"/>
    <w:rsid w:val="007D29F0"/>
    <w:rsid w:val="007E04E0"/>
    <w:rsid w:val="007E6BE9"/>
    <w:rsid w:val="007F1933"/>
    <w:rsid w:val="007F19EF"/>
    <w:rsid w:val="008002D4"/>
    <w:rsid w:val="0080247B"/>
    <w:rsid w:val="00805A6A"/>
    <w:rsid w:val="00831C68"/>
    <w:rsid w:val="00836154"/>
    <w:rsid w:val="008373B2"/>
    <w:rsid w:val="00837818"/>
    <w:rsid w:val="00843C2A"/>
    <w:rsid w:val="0085520C"/>
    <w:rsid w:val="00871E1B"/>
    <w:rsid w:val="00877AFB"/>
    <w:rsid w:val="00883C05"/>
    <w:rsid w:val="008937BB"/>
    <w:rsid w:val="00897E5D"/>
    <w:rsid w:val="008A58D0"/>
    <w:rsid w:val="008B390B"/>
    <w:rsid w:val="008B5696"/>
    <w:rsid w:val="008B7130"/>
    <w:rsid w:val="008D6FFE"/>
    <w:rsid w:val="008F3037"/>
    <w:rsid w:val="009076B8"/>
    <w:rsid w:val="009305E1"/>
    <w:rsid w:val="0093689A"/>
    <w:rsid w:val="0095158D"/>
    <w:rsid w:val="00961343"/>
    <w:rsid w:val="00980604"/>
    <w:rsid w:val="0098680C"/>
    <w:rsid w:val="009C7E32"/>
    <w:rsid w:val="009D759F"/>
    <w:rsid w:val="009E7659"/>
    <w:rsid w:val="00A01B44"/>
    <w:rsid w:val="00A077A5"/>
    <w:rsid w:val="00A46ACF"/>
    <w:rsid w:val="00A6746D"/>
    <w:rsid w:val="00A701C7"/>
    <w:rsid w:val="00A77623"/>
    <w:rsid w:val="00A77E26"/>
    <w:rsid w:val="00A91BE9"/>
    <w:rsid w:val="00A91E55"/>
    <w:rsid w:val="00AD4771"/>
    <w:rsid w:val="00AD69FD"/>
    <w:rsid w:val="00AE19F1"/>
    <w:rsid w:val="00AE6BE5"/>
    <w:rsid w:val="00AE77B8"/>
    <w:rsid w:val="00AF5886"/>
    <w:rsid w:val="00B03224"/>
    <w:rsid w:val="00B03889"/>
    <w:rsid w:val="00B0692A"/>
    <w:rsid w:val="00B51B77"/>
    <w:rsid w:val="00B57A45"/>
    <w:rsid w:val="00B84494"/>
    <w:rsid w:val="00B84FBC"/>
    <w:rsid w:val="00BA3F94"/>
    <w:rsid w:val="00BA6CD6"/>
    <w:rsid w:val="00BA7D88"/>
    <w:rsid w:val="00BC3FAE"/>
    <w:rsid w:val="00BC6B5E"/>
    <w:rsid w:val="00BC7FB6"/>
    <w:rsid w:val="00BD05B0"/>
    <w:rsid w:val="00C1173E"/>
    <w:rsid w:val="00C130D9"/>
    <w:rsid w:val="00C1395D"/>
    <w:rsid w:val="00C23C7D"/>
    <w:rsid w:val="00C36F1A"/>
    <w:rsid w:val="00C56A2B"/>
    <w:rsid w:val="00C642CE"/>
    <w:rsid w:val="00C7447A"/>
    <w:rsid w:val="00C842EB"/>
    <w:rsid w:val="00C90111"/>
    <w:rsid w:val="00C928A5"/>
    <w:rsid w:val="00CA2585"/>
    <w:rsid w:val="00CA3F0E"/>
    <w:rsid w:val="00CA5CCF"/>
    <w:rsid w:val="00CB1CE2"/>
    <w:rsid w:val="00CB422F"/>
    <w:rsid w:val="00CE5D14"/>
    <w:rsid w:val="00CF2456"/>
    <w:rsid w:val="00D05600"/>
    <w:rsid w:val="00D34897"/>
    <w:rsid w:val="00D408E9"/>
    <w:rsid w:val="00D50C9F"/>
    <w:rsid w:val="00D50FFA"/>
    <w:rsid w:val="00D57974"/>
    <w:rsid w:val="00D66592"/>
    <w:rsid w:val="00D74F70"/>
    <w:rsid w:val="00D75450"/>
    <w:rsid w:val="00D87A2A"/>
    <w:rsid w:val="00D97952"/>
    <w:rsid w:val="00DA1B4E"/>
    <w:rsid w:val="00DA2B31"/>
    <w:rsid w:val="00DB1E06"/>
    <w:rsid w:val="00DC33FF"/>
    <w:rsid w:val="00DD689A"/>
    <w:rsid w:val="00DE1E73"/>
    <w:rsid w:val="00DE3C23"/>
    <w:rsid w:val="00DF099D"/>
    <w:rsid w:val="00DF3742"/>
    <w:rsid w:val="00DF39AD"/>
    <w:rsid w:val="00DF469B"/>
    <w:rsid w:val="00DF4815"/>
    <w:rsid w:val="00E06F53"/>
    <w:rsid w:val="00E22723"/>
    <w:rsid w:val="00E41BBD"/>
    <w:rsid w:val="00E562A6"/>
    <w:rsid w:val="00E56DF3"/>
    <w:rsid w:val="00E826D2"/>
    <w:rsid w:val="00E8567A"/>
    <w:rsid w:val="00EC5760"/>
    <w:rsid w:val="00ED0D17"/>
    <w:rsid w:val="00ED5AC6"/>
    <w:rsid w:val="00F13993"/>
    <w:rsid w:val="00F17CFF"/>
    <w:rsid w:val="00F216FF"/>
    <w:rsid w:val="00F36A32"/>
    <w:rsid w:val="00F47C78"/>
    <w:rsid w:val="00F61E00"/>
    <w:rsid w:val="00F768AD"/>
    <w:rsid w:val="00F82A1D"/>
    <w:rsid w:val="00F834AA"/>
    <w:rsid w:val="00F86D9D"/>
    <w:rsid w:val="00FA3020"/>
    <w:rsid w:val="00FA6F78"/>
    <w:rsid w:val="00FA7261"/>
    <w:rsid w:val="00FB195D"/>
    <w:rsid w:val="00FD113C"/>
    <w:rsid w:val="00FE5426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6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03C"/>
  </w:style>
  <w:style w:type="paragraph" w:styleId="Footer">
    <w:name w:val="footer"/>
    <w:basedOn w:val="Normal"/>
    <w:link w:val="FooterChar"/>
    <w:uiPriority w:val="99"/>
    <w:unhideWhenUsed/>
    <w:rsid w:val="004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03C"/>
  </w:style>
  <w:style w:type="paragraph" w:styleId="ListParagraph">
    <w:name w:val="List Paragraph"/>
    <w:basedOn w:val="Normal"/>
    <w:uiPriority w:val="34"/>
    <w:qFormat/>
    <w:rsid w:val="00F17C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6A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C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03C"/>
  </w:style>
  <w:style w:type="paragraph" w:styleId="Footer">
    <w:name w:val="footer"/>
    <w:basedOn w:val="Normal"/>
    <w:link w:val="FooterChar"/>
    <w:uiPriority w:val="99"/>
    <w:unhideWhenUsed/>
    <w:rsid w:val="004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03C"/>
  </w:style>
  <w:style w:type="paragraph" w:styleId="ListParagraph">
    <w:name w:val="List Paragraph"/>
    <w:basedOn w:val="Normal"/>
    <w:uiPriority w:val="34"/>
    <w:qFormat/>
    <w:rsid w:val="00F17C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6A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C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s03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1BC8E32-1D43-432E-A6CC-4B823B3E714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jys03</dc:creator>
  <cp:lastModifiedBy>jys03</cp:lastModifiedBy>
  <cp:revision>9</cp:revision>
  <cp:lastPrinted>2016-01-29T10:26:00Z</cp:lastPrinted>
  <dcterms:created xsi:type="dcterms:W3CDTF">2016-04-20T12:36:00Z</dcterms:created>
  <dcterms:modified xsi:type="dcterms:W3CDTF">2016-04-20T15:54:00Z</dcterms:modified>
</cp:coreProperties>
</file>